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C2E13" w14:textId="253C66D6" w:rsidR="00746D2E" w:rsidRDefault="00557FE1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B180258" wp14:editId="34726FEB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616450" cy="123190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645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15F10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22A8EAE4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80258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63.5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" filled="f" stroked="f" strokeweight=".5pt">
                <v:textbox>
                  <w:txbxContent>
                    <w:p w14:paraId="6F015F10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22A8EAE4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bidi="ta-IN"/>
        </w:rPr>
        <w:drawing>
          <wp:anchor distT="0" distB="0" distL="114300" distR="114300" simplePos="0" relativeHeight="251631616" behindDoc="0" locked="0" layoutInCell="1" allowOverlap="1" wp14:anchorId="731ED5A3" wp14:editId="00F6CF18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17738F62" wp14:editId="56F627B7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6350" t="1905" r="4445" b="1270"/>
                <wp:wrapNone/>
                <wp:docPr id="2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830" cy="844550"/>
                          <a:chOff x="0" y="0"/>
                          <a:chExt cx="15335" cy="16208"/>
                        </a:xfrm>
                      </wpg:grpSpPr>
                      <wps:wsp>
                        <wps:cNvPr id="2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" cy="16208"/>
                          </a:xfrm>
                          <a:custGeom>
                            <a:avLst/>
                            <a:gdLst>
                              <a:gd name="T0" fmla="*/ 985838 w 777"/>
                              <a:gd name="T1" fmla="*/ 0 h 1021"/>
                              <a:gd name="T2" fmla="*/ 0 w 777"/>
                              <a:gd name="T3" fmla="*/ 1620837 h 1021"/>
                              <a:gd name="T4" fmla="*/ 985838 w 777"/>
                              <a:gd name="T5" fmla="*/ 1620837 h 1021"/>
                              <a:gd name="T6" fmla="*/ 1233488 w 777"/>
                              <a:gd name="T7" fmla="*/ 1246187 h 1021"/>
                              <a:gd name="T8" fmla="*/ 366713 w 777"/>
                              <a:gd name="T9" fmla="*/ 1246187 h 1021"/>
                              <a:gd name="T10" fmla="*/ 1109663 w 777"/>
                              <a:gd name="T11" fmla="*/ 0 h 1021"/>
                              <a:gd name="T12" fmla="*/ 985838 w 777"/>
                              <a:gd name="T13" fmla="*/ 0 h 102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06"/>
                        <wps:cNvSpPr>
                          <a:spLocks/>
                        </wps:cNvSpPr>
                        <wps:spPr bwMode="auto">
                          <a:xfrm>
                            <a:off x="7191" y="0"/>
                            <a:ext cx="8144" cy="11366"/>
                          </a:xfrm>
                          <a:custGeom>
                            <a:avLst/>
                            <a:gdLst>
                              <a:gd name="T0" fmla="*/ 690563 w 513"/>
                              <a:gd name="T1" fmla="*/ 0 h 716"/>
                              <a:gd name="T2" fmla="*/ 814388 w 513"/>
                              <a:gd name="T3" fmla="*/ 0 h 716"/>
                              <a:gd name="T4" fmla="*/ 123825 w 513"/>
                              <a:gd name="T5" fmla="*/ 1136650 h 716"/>
                              <a:gd name="T6" fmla="*/ 0 w 513"/>
                              <a:gd name="T7" fmla="*/ 1136650 h 716"/>
                              <a:gd name="T8" fmla="*/ 690563 w 513"/>
                              <a:gd name="T9" fmla="*/ 0 h 71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61E7EC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" path="m621,l,1021r621,l777,785r-546,l699,,621,xe" fillcolor="#058eff" stroked="f">
                  <v:path arrowok="t" o:connecttype="custom" o:connectlocs="15649068,0;0,25730192;15649068,25730192;19580233,19782761;5821156,19782761;17614651,0;1564906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" path="m435,r78,l78,716,,716,435,xe" fillcolor="#058eff" stroked="f">
                  <v:path arrowok="t" o:connecttype="custom" o:connectlocs="10962856,0;12928608,0;1965752,18043525;0,18043525;10962856,0" o:connectangles="0,0,0,0,0"/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75056E7" wp14:editId="60BB9FFF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6350" t="7620" r="8255" b="2540"/>
                <wp:wrapNone/>
                <wp:docPr id="2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" cy="808990"/>
                          <a:chOff x="48550" y="10748"/>
                          <a:chExt cx="15001" cy="16240"/>
                        </a:xfrm>
                      </wpg:grpSpPr>
                      <wps:wsp>
                        <wps:cNvPr id="21" name="Freeform 101"/>
                        <wps:cNvSpPr>
                          <a:spLocks/>
                        </wps:cNvSpPr>
                        <wps:spPr bwMode="auto">
                          <a:xfrm>
                            <a:off x="51058" y="10748"/>
                            <a:ext cx="12493" cy="3937"/>
                          </a:xfrm>
                          <a:custGeom>
                            <a:avLst/>
                            <a:gdLst>
                              <a:gd name="T0" fmla="*/ 638175 w 787"/>
                              <a:gd name="T1" fmla="*/ 393700 h 248"/>
                              <a:gd name="T2" fmla="*/ 1004888 w 787"/>
                              <a:gd name="T3" fmla="*/ 393700 h 248"/>
                              <a:gd name="T4" fmla="*/ 1249363 w 787"/>
                              <a:gd name="T5" fmla="*/ 0 h 248"/>
                              <a:gd name="T6" fmla="*/ 239713 w 787"/>
                              <a:gd name="T7" fmla="*/ 0 h 248"/>
                              <a:gd name="T8" fmla="*/ 0 w 787"/>
                              <a:gd name="T9" fmla="*/ 390525 h 248"/>
                              <a:gd name="T10" fmla="*/ 638175 w 787"/>
                              <a:gd name="T11" fmla="*/ 393700 h 24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02"/>
                        <wps:cNvSpPr>
                          <a:spLocks/>
                        </wps:cNvSpPr>
                        <wps:spPr bwMode="auto">
                          <a:xfrm>
                            <a:off x="52375" y="15749"/>
                            <a:ext cx="8097" cy="11240"/>
                          </a:xfrm>
                          <a:custGeom>
                            <a:avLst/>
                            <a:gdLst>
                              <a:gd name="T0" fmla="*/ 690563 w 510"/>
                              <a:gd name="T1" fmla="*/ 0 h 708"/>
                              <a:gd name="T2" fmla="*/ 809625 w 510"/>
                              <a:gd name="T3" fmla="*/ 0 h 708"/>
                              <a:gd name="T4" fmla="*/ 123825 w 510"/>
                              <a:gd name="T5" fmla="*/ 1123950 h 708"/>
                              <a:gd name="T6" fmla="*/ 0 w 510"/>
                              <a:gd name="T7" fmla="*/ 1123950 h 708"/>
                              <a:gd name="T8" fmla="*/ 690563 w 510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03"/>
                        <wps:cNvSpPr>
                          <a:spLocks/>
                        </wps:cNvSpPr>
                        <wps:spPr bwMode="auto">
                          <a:xfrm>
                            <a:off x="48550" y="15749"/>
                            <a:ext cx="8032" cy="11240"/>
                          </a:xfrm>
                          <a:custGeom>
                            <a:avLst/>
                            <a:gdLst>
                              <a:gd name="T0" fmla="*/ 682625 w 506"/>
                              <a:gd name="T1" fmla="*/ 0 h 708"/>
                              <a:gd name="T2" fmla="*/ 803275 w 506"/>
                              <a:gd name="T3" fmla="*/ 0 h 708"/>
                              <a:gd name="T4" fmla="*/ 120650 w 506"/>
                              <a:gd name="T5" fmla="*/ 1123950 h 708"/>
                              <a:gd name="T6" fmla="*/ 0 w 506"/>
                              <a:gd name="T7" fmla="*/ 1123950 h 708"/>
                              <a:gd name="T8" fmla="*/ 682625 w 506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230D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" path="m402,248r231,l787,,151,,,246r402,2xe" fillcolor="#058eff" stroked="f">
                  <v:path arrowok="t" o:connecttype="custom" o:connectlocs="10130521,6249988;15951799,6249988;19832645,0;3805254,0;0,6199584;10130521,6249988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" path="m435,r75,l78,708,,708,435,xe" fillcolor="#058eff" stroked="f">
                  <v:path arrowok="t" o:connecttype="custom" o:connectlocs="10963703,0;12853988,0;1965904,17843500;0,17843500;1096370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" path="m430,r76,l76,708,,708,430,xe" fillcolor="#058eff" stroked="f">
                  <v:path arrowok="t" o:connecttype="custom" o:connectlocs="10835660,0;12750800,0;1915140,17843500;0,17843500;10835660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37808118" w14:textId="6F69E0E7" w:rsidR="00963DA6" w:rsidRDefault="00557FE1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022B904" wp14:editId="43A0159C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0"/>
                <wp:wrapTight wrapText="bothSides">
                  <wp:wrapPolygon edited="0">
                    <wp:start x="253" y="0"/>
                    <wp:lineTo x="253" y="21278"/>
                    <wp:lineTo x="21305" y="21278"/>
                    <wp:lineTo x="21305" y="0"/>
                    <wp:lineTo x="253" y="0"/>
                  </wp:wrapPolygon>
                </wp:wrapTight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7CC47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0A44BDC0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0A302F44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7592063D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7E063763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F87BA17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24FAD834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45002F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024D4E0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007925C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868600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B904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7357CC47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0A44BDC0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0A302F44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7592063D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7E063763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F87BA17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24FAD834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645002F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6024D4E0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0007925C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3D868600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bidi="ta-IN"/>
        </w:rPr>
        <w:drawing>
          <wp:anchor distT="0" distB="0" distL="114300" distR="114300" simplePos="0" relativeHeight="251714559" behindDoc="1" locked="0" layoutInCell="1" allowOverlap="1" wp14:anchorId="7F20AF8F" wp14:editId="23FBEA60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1FB1EF01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57E548AA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12217E86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29FF8936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B3FAEBD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651F657F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00859501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0E70563C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082AB037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68B6EB75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C73D5E9" w14:textId="77777777" w:rsidR="001B4CE7" w:rsidRPr="007B3ACD" w:rsidRDefault="001B4CE7" w:rsidP="00C921C6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12E22B1B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099C6E06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51358D08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26A47229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06A8E59C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187D52CA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1ADDBCF1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7A62DCF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D384A3F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038529E2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7768B915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0DBC4512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0AB2838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7D6CB086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DBD06C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67B9008A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3F569396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6146EC93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0791416F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6A87FAE4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7DB0E62D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067B3507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3FADF79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0FFFBEC9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54ABB9A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78EEAF2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77C22649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6E43A47F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340A7E3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1198FB58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34EF2002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5AFF1097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062C5C88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6EE6818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1C050E9D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090E516A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055601B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F8C716B" w14:textId="77777777" w:rsidR="000D706F" w:rsidRDefault="000D706F" w:rsidP="000D706F">
          <w:pPr>
            <w:pStyle w:val="TOCHeading"/>
          </w:pPr>
        </w:p>
        <w:p w14:paraId="59E7E897" w14:textId="77777777" w:rsidR="00DB5DE8" w:rsidRDefault="00926D75"/>
      </w:sdtContent>
    </w:sdt>
    <w:p w14:paraId="30D2D714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2391D529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2CAB56E5" w14:textId="77777777" w:rsidR="00053C2C" w:rsidRDefault="00053C2C" w:rsidP="00053C2C"/>
    <w:bookmarkEnd w:id="0"/>
    <w:bookmarkEnd w:id="1"/>
    <w:bookmarkEnd w:id="2"/>
    <w:bookmarkEnd w:id="3"/>
    <w:p w14:paraId="33F063FE" w14:textId="56818BEC" w:rsidR="005E4BA5" w:rsidRPr="005E4BA5" w:rsidRDefault="005E4BA5" w:rsidP="005E4BA5">
      <w:pPr>
        <w:ind w:firstLine="0"/>
      </w:pPr>
      <w:r w:rsidRPr="00490E86">
        <w:rPr>
          <w:sz w:val="40"/>
          <w:szCs w:val="40"/>
        </w:rPr>
        <w:t xml:space="preserve">               </w:t>
      </w:r>
    </w:p>
    <w:p w14:paraId="2838C5D7" w14:textId="77777777" w:rsidR="005E4BA5" w:rsidRDefault="005E4BA5" w:rsidP="005E4BA5">
      <w:pPr>
        <w:jc w:val="both"/>
        <w:rPr>
          <w:sz w:val="40"/>
          <w:szCs w:val="40"/>
        </w:rPr>
      </w:pPr>
      <w:r w:rsidRPr="00490E86">
        <w:rPr>
          <w:sz w:val="40"/>
          <w:szCs w:val="40"/>
        </w:rPr>
        <w:t xml:space="preserve">              </w:t>
      </w:r>
    </w:p>
    <w:p w14:paraId="250A9649" w14:textId="77777777" w:rsidR="005E4BA5" w:rsidRDefault="005E4BA5" w:rsidP="005E4BA5">
      <w:pPr>
        <w:jc w:val="center"/>
      </w:pPr>
    </w:p>
    <w:p w14:paraId="6A9B7AC0" w14:textId="77777777" w:rsidR="005E4BA5" w:rsidRDefault="005E4BA5" w:rsidP="005E4BA5">
      <w:pPr>
        <w:jc w:val="both"/>
        <w:rPr>
          <w:sz w:val="40"/>
          <w:szCs w:val="40"/>
        </w:rPr>
      </w:pPr>
      <w:r w:rsidRPr="00490E86">
        <w:rPr>
          <w:sz w:val="40"/>
          <w:szCs w:val="40"/>
        </w:rPr>
        <w:t xml:space="preserve">             </w:t>
      </w:r>
    </w:p>
    <w:p w14:paraId="2CAA40E1" w14:textId="77777777" w:rsidR="005E4BA5" w:rsidRDefault="005E4BA5" w:rsidP="005E4BA5">
      <w:pPr>
        <w:jc w:val="both"/>
        <w:rPr>
          <w:sz w:val="40"/>
          <w:szCs w:val="40"/>
        </w:rPr>
      </w:pPr>
    </w:p>
    <w:p w14:paraId="64CB2B9A" w14:textId="77777777" w:rsidR="005E4BA5" w:rsidRDefault="005E4BA5" w:rsidP="005E4BA5">
      <w:pPr>
        <w:jc w:val="both"/>
        <w:rPr>
          <w:sz w:val="40"/>
          <w:szCs w:val="40"/>
        </w:rPr>
      </w:pPr>
    </w:p>
    <w:p w14:paraId="08B472A1" w14:textId="77777777" w:rsidR="005E4BA5" w:rsidRDefault="005E4BA5" w:rsidP="005E4BA5">
      <w:pPr>
        <w:jc w:val="both"/>
        <w:rPr>
          <w:sz w:val="40"/>
          <w:szCs w:val="40"/>
        </w:rPr>
      </w:pPr>
    </w:p>
    <w:p w14:paraId="0954AE92" w14:textId="332E4294" w:rsidR="00AB3D1F" w:rsidRDefault="00AB3D1F" w:rsidP="005E4BA5">
      <w:pPr>
        <w:jc w:val="both"/>
        <w:rPr>
          <w:sz w:val="40"/>
          <w:szCs w:val="40"/>
        </w:rPr>
      </w:pPr>
    </w:p>
    <w:p w14:paraId="662A0638" w14:textId="16A1B3DB" w:rsidR="00F23698" w:rsidRPr="00F23698" w:rsidRDefault="00F23698">
      <w:pPr>
        <w:ind w:firstLine="0"/>
        <w:rPr>
          <w:sz w:val="48"/>
          <w:szCs w:val="48"/>
        </w:rPr>
      </w:pPr>
      <w:r w:rsidRPr="00F23698">
        <w:rPr>
          <w:sz w:val="48"/>
          <w:szCs w:val="48"/>
        </w:rPr>
        <w:lastRenderedPageBreak/>
        <w:t xml:space="preserve"> Fire System Detector</w:t>
      </w:r>
    </w:p>
    <w:p w14:paraId="55CCFACC" w14:textId="77777777" w:rsidR="00F23698" w:rsidRDefault="00F23698">
      <w:pPr>
        <w:ind w:firstLine="0"/>
        <w:rPr>
          <w:sz w:val="40"/>
          <w:szCs w:val="40"/>
        </w:rPr>
      </w:pPr>
    </w:p>
    <w:p w14:paraId="276F0184" w14:textId="77777777" w:rsidR="00F23698" w:rsidRDefault="00F23698">
      <w:pPr>
        <w:ind w:firstLine="0"/>
        <w:rPr>
          <w:sz w:val="40"/>
          <w:szCs w:val="40"/>
        </w:rPr>
      </w:pPr>
    </w:p>
    <w:p w14:paraId="706386AB" w14:textId="33BE527B" w:rsidR="004A0A45" w:rsidRDefault="004A0A45">
      <w:pPr>
        <w:ind w:firstLine="0"/>
        <w:rPr>
          <w:sz w:val="40"/>
          <w:szCs w:val="40"/>
        </w:rPr>
      </w:pPr>
      <w:r>
        <w:rPr>
          <w:sz w:val="40"/>
          <w:szCs w:val="40"/>
        </w:rPr>
        <w:t>REQUIREMENTS</w:t>
      </w:r>
    </w:p>
    <w:p w14:paraId="633357A8" w14:textId="77777777" w:rsidR="004A0A45" w:rsidRDefault="004A0A45">
      <w:pPr>
        <w:ind w:firstLine="0"/>
        <w:rPr>
          <w:sz w:val="40"/>
          <w:szCs w:val="40"/>
        </w:rPr>
      </w:pPr>
    </w:p>
    <w:p w14:paraId="100BE367" w14:textId="57BCCC86" w:rsidR="004A0A45" w:rsidRPr="00A96A8B" w:rsidRDefault="004A0A45" w:rsidP="004A0A45">
      <w:pPr>
        <w:ind w:firstLine="0"/>
        <w:jc w:val="both"/>
        <w:rPr>
          <w:sz w:val="32"/>
          <w:szCs w:val="32"/>
        </w:rPr>
      </w:pPr>
      <w:r w:rsidRPr="00A96A8B">
        <w:rPr>
          <w:sz w:val="32"/>
          <w:szCs w:val="32"/>
        </w:rPr>
        <w:t xml:space="preserve">Low level </w:t>
      </w:r>
      <w:r w:rsidR="00A96A8B">
        <w:rPr>
          <w:sz w:val="32"/>
          <w:szCs w:val="32"/>
        </w:rPr>
        <w:t>R</w:t>
      </w:r>
      <w:r w:rsidRPr="00A96A8B">
        <w:rPr>
          <w:sz w:val="32"/>
          <w:szCs w:val="32"/>
        </w:rPr>
        <w:t>equirements</w:t>
      </w:r>
    </w:p>
    <w:p w14:paraId="411B9A39" w14:textId="5AF8606F" w:rsidR="005B1688" w:rsidRDefault="005B1688" w:rsidP="004A0A45">
      <w:pPr>
        <w:ind w:firstLine="0"/>
        <w:jc w:val="both"/>
        <w:rPr>
          <w:sz w:val="28"/>
          <w:szCs w:val="28"/>
        </w:rPr>
      </w:pPr>
    </w:p>
    <w:p w14:paraId="05987977" w14:textId="22024906" w:rsidR="005B1688" w:rsidRDefault="005B1688" w:rsidP="004A0A45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*Flame sensor should detect that fire has occurred or not</w:t>
      </w:r>
    </w:p>
    <w:p w14:paraId="4CB8319D" w14:textId="5E2F1EEA" w:rsidR="005B1688" w:rsidRDefault="005B1688" w:rsidP="004A0A45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*Provide the output to the microcontroller</w:t>
      </w:r>
    </w:p>
    <w:p w14:paraId="50C1DD22" w14:textId="396C36BA" w:rsidR="005B1688" w:rsidRDefault="005B1688" w:rsidP="004A0A45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 w:rsidR="00A96A8B">
        <w:rPr>
          <w:sz w:val="28"/>
          <w:szCs w:val="28"/>
        </w:rPr>
        <w:t>Then the result should be displayed on the LCD Display</w:t>
      </w:r>
    </w:p>
    <w:p w14:paraId="077C4222" w14:textId="4501CD8C" w:rsidR="00A96A8B" w:rsidRDefault="00A96A8B" w:rsidP="004A0A45">
      <w:pPr>
        <w:ind w:firstLine="0"/>
        <w:jc w:val="both"/>
        <w:rPr>
          <w:sz w:val="28"/>
          <w:szCs w:val="28"/>
        </w:rPr>
      </w:pPr>
    </w:p>
    <w:p w14:paraId="71373A5D" w14:textId="6B845D41" w:rsidR="00A96A8B" w:rsidRPr="00A96A8B" w:rsidRDefault="00A96A8B" w:rsidP="004A0A45">
      <w:pPr>
        <w:ind w:firstLine="0"/>
        <w:jc w:val="both"/>
        <w:rPr>
          <w:sz w:val="32"/>
          <w:szCs w:val="32"/>
        </w:rPr>
      </w:pPr>
      <w:r w:rsidRPr="00A96A8B">
        <w:rPr>
          <w:sz w:val="32"/>
          <w:szCs w:val="32"/>
        </w:rPr>
        <w:t>High Level Requirements</w:t>
      </w:r>
    </w:p>
    <w:p w14:paraId="50449147" w14:textId="5B2CA0FA" w:rsidR="00A96A8B" w:rsidRPr="00A96A8B" w:rsidRDefault="00A96A8B" w:rsidP="00A96A8B">
      <w:pPr>
        <w:pStyle w:val="ListParagraph"/>
        <w:ind w:left="3600" w:firstLine="0"/>
        <w:rPr>
          <w:sz w:val="28"/>
          <w:szCs w:val="28"/>
        </w:rPr>
      </w:pPr>
    </w:p>
    <w:p w14:paraId="42A2C016" w14:textId="2EE54556" w:rsidR="00A96A8B" w:rsidRDefault="00A96A8B" w:rsidP="00A96A8B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*If the fire is occurred ,Buzzer should get on</w:t>
      </w:r>
    </w:p>
    <w:p w14:paraId="2CA1B8F4" w14:textId="004CB4B2" w:rsidR="00A96A8B" w:rsidRDefault="00A96A8B" w:rsidP="00A96A8B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*LCD Display of the exit points</w:t>
      </w:r>
    </w:p>
    <w:p w14:paraId="19BCC1E5" w14:textId="1221BA8F" w:rsidR="00A96A8B" w:rsidRPr="00A96A8B" w:rsidRDefault="00F23698" w:rsidP="00A96A8B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*It should be cost effective</w:t>
      </w:r>
    </w:p>
    <w:p w14:paraId="10BCF971" w14:textId="50816BA8" w:rsidR="00AB3D1F" w:rsidRPr="004A0A45" w:rsidRDefault="00AB3D1F" w:rsidP="004A0A45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4A0A45">
        <w:rPr>
          <w:sz w:val="40"/>
          <w:szCs w:val="40"/>
        </w:rPr>
        <w:br w:type="page"/>
      </w:r>
    </w:p>
    <w:p w14:paraId="448165E1" w14:textId="77777777" w:rsidR="005E4BA5" w:rsidRDefault="005E4BA5" w:rsidP="005E4BA5">
      <w:pPr>
        <w:jc w:val="both"/>
        <w:rPr>
          <w:sz w:val="40"/>
          <w:szCs w:val="40"/>
        </w:rPr>
      </w:pPr>
    </w:p>
    <w:p w14:paraId="5AAFFCB2" w14:textId="0C3CCFFE" w:rsidR="005E4BA5" w:rsidRDefault="005E4BA5" w:rsidP="005E4BA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490E86">
        <w:rPr>
          <w:sz w:val="40"/>
          <w:szCs w:val="40"/>
        </w:rPr>
        <w:t xml:space="preserve">     </w:t>
      </w:r>
      <w:r>
        <w:rPr>
          <w:sz w:val="40"/>
          <w:szCs w:val="40"/>
        </w:rPr>
        <w:t>Block Diagram for Fire System</w:t>
      </w:r>
      <w:r w:rsidRPr="00490E86">
        <w:rPr>
          <w:sz w:val="40"/>
          <w:szCs w:val="40"/>
        </w:rPr>
        <w:t xml:space="preserve">                       </w:t>
      </w:r>
    </w:p>
    <w:p w14:paraId="2C7E1461" w14:textId="77777777" w:rsidR="005E4BA5" w:rsidRDefault="005E4BA5" w:rsidP="005E4BA5">
      <w:pPr>
        <w:jc w:val="both"/>
        <w:rPr>
          <w:sz w:val="40"/>
          <w:szCs w:val="40"/>
        </w:rPr>
      </w:pPr>
      <w:r w:rsidRPr="00490E86">
        <w:rPr>
          <w:sz w:val="40"/>
          <w:szCs w:val="40"/>
        </w:rPr>
        <w:t xml:space="preserve">              </w:t>
      </w:r>
    </w:p>
    <w:p w14:paraId="7BE08D4C" w14:textId="77777777" w:rsidR="005E4BA5" w:rsidRDefault="005E4BA5" w:rsidP="005E4BA5">
      <w:pPr>
        <w:jc w:val="center"/>
      </w:pPr>
    </w:p>
    <w:p w14:paraId="7099A86C" w14:textId="77777777" w:rsidR="005E4BA5" w:rsidRPr="00D36B30" w:rsidRDefault="005E4BA5" w:rsidP="005E4BA5"/>
    <w:p w14:paraId="1AC3459B" w14:textId="51DF3557" w:rsidR="005E4BA5" w:rsidRDefault="005E4BA5" w:rsidP="005E4BA5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79" behindDoc="0" locked="0" layoutInCell="1" allowOverlap="1" wp14:anchorId="7B0E190D" wp14:editId="66E40EBE">
                <wp:simplePos x="0" y="0"/>
                <wp:positionH relativeFrom="column">
                  <wp:posOffset>811530</wp:posOffset>
                </wp:positionH>
                <wp:positionV relativeFrom="paragraph">
                  <wp:posOffset>3703955</wp:posOffset>
                </wp:positionV>
                <wp:extent cx="594360" cy="0"/>
                <wp:effectExtent l="0" t="76200" r="1524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714A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63.9pt;margin-top:291.65pt;width:46.8pt;height:0;z-index:251745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5" behindDoc="0" locked="0" layoutInCell="1" allowOverlap="1" wp14:anchorId="56167526" wp14:editId="369922C0">
                <wp:simplePos x="0" y="0"/>
                <wp:positionH relativeFrom="column">
                  <wp:posOffset>826770</wp:posOffset>
                </wp:positionH>
                <wp:positionV relativeFrom="paragraph">
                  <wp:posOffset>751205</wp:posOffset>
                </wp:positionV>
                <wp:extent cx="571500" cy="15240"/>
                <wp:effectExtent l="0" t="57150" r="19050" b="990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80E8E" id="Straight Arrow Connector 50" o:spid="_x0000_s1026" type="#_x0000_t32" style="position:absolute;margin-left:65.1pt;margin-top:59.15pt;width:45pt;height:1.2pt;z-index:251744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1" behindDoc="0" locked="0" layoutInCell="1" allowOverlap="1" wp14:anchorId="2BD6E177" wp14:editId="6D94512B">
                <wp:simplePos x="0" y="0"/>
                <wp:positionH relativeFrom="column">
                  <wp:posOffset>-99060</wp:posOffset>
                </wp:positionH>
                <wp:positionV relativeFrom="paragraph">
                  <wp:posOffset>351155</wp:posOffset>
                </wp:positionV>
                <wp:extent cx="914400" cy="807720"/>
                <wp:effectExtent l="0" t="0" r="19050" b="11430"/>
                <wp:wrapNone/>
                <wp:docPr id="5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F0A77" w14:textId="77777777" w:rsidR="005E4BA5" w:rsidRDefault="005E4BA5" w:rsidP="005E4BA5">
                            <w:pPr>
                              <w:jc w:val="center"/>
                            </w:pPr>
                            <w:r>
                              <w:t>POWER</w:t>
                            </w:r>
                          </w:p>
                          <w:p w14:paraId="71912635" w14:textId="77777777" w:rsidR="005E4BA5" w:rsidRDefault="005E4BA5" w:rsidP="005E4BA5">
                            <w:pPr>
                              <w:jc w:val="center"/>
                            </w:pPr>
                            <w:r>
                              <w:t>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6E177" id="Rectangle 6" o:spid="_x0000_s1028" style="position:absolute;left:0;text-align:left;margin-left:-7.8pt;margin-top:27.65pt;width:1in;height:63.6pt;z-index:251738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" fillcolor="white [3201]" strokecolor="#f79646 [3209]" strokeweight="2pt">
                <v:path arrowok="t"/>
                <v:textbox>
                  <w:txbxContent>
                    <w:p w14:paraId="138F0A77" w14:textId="77777777" w:rsidR="005E4BA5" w:rsidRDefault="005E4BA5" w:rsidP="005E4BA5">
                      <w:pPr>
                        <w:jc w:val="center"/>
                      </w:pPr>
                      <w:r>
                        <w:t>POWER</w:t>
                      </w:r>
                    </w:p>
                    <w:p w14:paraId="71912635" w14:textId="77777777" w:rsidR="005E4BA5" w:rsidRDefault="005E4BA5" w:rsidP="005E4BA5">
                      <w:pPr>
                        <w:jc w:val="center"/>
                      </w:pPr>
                      <w:r>
                        <w:t>SUPPLY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5" behindDoc="0" locked="0" layoutInCell="1" allowOverlap="1" wp14:anchorId="6DFACEA3" wp14:editId="49D63255">
                <wp:simplePos x="0" y="0"/>
                <wp:positionH relativeFrom="column">
                  <wp:posOffset>-152400</wp:posOffset>
                </wp:positionH>
                <wp:positionV relativeFrom="paragraph">
                  <wp:posOffset>3330575</wp:posOffset>
                </wp:positionV>
                <wp:extent cx="937260" cy="769620"/>
                <wp:effectExtent l="0" t="0" r="0" b="0"/>
                <wp:wrapNone/>
                <wp:docPr id="5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726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3BB2F" w14:textId="77777777" w:rsidR="005E4BA5" w:rsidRDefault="005E4BA5" w:rsidP="005E4BA5">
                            <w:pPr>
                              <w:jc w:val="center"/>
                            </w:pPr>
                            <w:r>
                              <w:t>FIRE</w:t>
                            </w:r>
                          </w:p>
                          <w:p w14:paraId="3AE0E4B3" w14:textId="77777777" w:rsidR="005E4BA5" w:rsidRDefault="005E4BA5" w:rsidP="005E4BA5">
                            <w:pPr>
                              <w:jc w:val="center"/>
                            </w:pPr>
                            <w:r>
                              <w:t>SENSOR</w:t>
                            </w:r>
                          </w:p>
                          <w:p w14:paraId="60B26CB6" w14:textId="77777777" w:rsidR="005E4BA5" w:rsidRDefault="005E4BA5" w:rsidP="005E4B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ACEA3" id="Rectangle 5" o:spid="_x0000_s1029" style="position:absolute;left:0;text-align:left;margin-left:-12pt;margin-top:262.25pt;width:73.8pt;height:60.6pt;z-index:251739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" fillcolor="white [3201]" strokecolor="#f79646 [3209]" strokeweight="2pt">
                <v:path arrowok="t"/>
                <v:textbox>
                  <w:txbxContent>
                    <w:p w14:paraId="6873BB2F" w14:textId="77777777" w:rsidR="005E4BA5" w:rsidRDefault="005E4BA5" w:rsidP="005E4BA5">
                      <w:pPr>
                        <w:jc w:val="center"/>
                      </w:pPr>
                      <w:r>
                        <w:t>FIRE</w:t>
                      </w:r>
                    </w:p>
                    <w:p w14:paraId="3AE0E4B3" w14:textId="77777777" w:rsidR="005E4BA5" w:rsidRDefault="005E4BA5" w:rsidP="005E4BA5">
                      <w:pPr>
                        <w:jc w:val="center"/>
                      </w:pPr>
                      <w:r>
                        <w:t>SENSOR</w:t>
                      </w:r>
                    </w:p>
                    <w:p w14:paraId="60B26CB6" w14:textId="77777777" w:rsidR="005E4BA5" w:rsidRDefault="005E4BA5" w:rsidP="005E4B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1" behindDoc="0" locked="0" layoutInCell="1" allowOverlap="1" wp14:anchorId="3955CF1B" wp14:editId="2BF70BB0">
                <wp:simplePos x="0" y="0"/>
                <wp:positionH relativeFrom="column">
                  <wp:posOffset>3874770</wp:posOffset>
                </wp:positionH>
                <wp:positionV relativeFrom="paragraph">
                  <wp:posOffset>614045</wp:posOffset>
                </wp:positionV>
                <wp:extent cx="861060" cy="0"/>
                <wp:effectExtent l="0" t="76200" r="1524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A9B8F" id="Straight Arrow Connector 54" o:spid="_x0000_s1026" type="#_x0000_t32" style="position:absolute;margin-left:305.1pt;margin-top:48.35pt;width:67.8pt;height:0;z-index:2517432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7" behindDoc="0" locked="0" layoutInCell="1" allowOverlap="1" wp14:anchorId="3F88205A" wp14:editId="644DE620">
                <wp:simplePos x="0" y="0"/>
                <wp:positionH relativeFrom="column">
                  <wp:posOffset>1409700</wp:posOffset>
                </wp:positionH>
                <wp:positionV relativeFrom="paragraph">
                  <wp:posOffset>84455</wp:posOffset>
                </wp:positionV>
                <wp:extent cx="2476500" cy="4533900"/>
                <wp:effectExtent l="0" t="0" r="0" b="0"/>
                <wp:wrapNone/>
                <wp:docPr id="5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0" cy="453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1591C" w14:textId="77777777" w:rsidR="005E4BA5" w:rsidRDefault="005E4BA5" w:rsidP="005E4BA5">
                            <w:pPr>
                              <w:jc w:val="center"/>
                            </w:pPr>
                            <w:r>
                              <w:t>8051</w:t>
                            </w:r>
                          </w:p>
                          <w:p w14:paraId="26C45C98" w14:textId="77777777" w:rsidR="005E4BA5" w:rsidRDefault="005E4BA5" w:rsidP="005E4BA5">
                            <w:pPr>
                              <w:jc w:val="center"/>
                            </w:pPr>
                            <w:r>
                              <w:t>Micro-Controller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8205A" id="Rectangle 1" o:spid="_x0000_s1030" style="position:absolute;left:0;text-align:left;margin-left:111pt;margin-top:6.65pt;width:195pt;height:357pt;z-index:251737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" fillcolor="white [3201]" strokecolor="black [3200]" strokeweight="2pt">
                <v:path arrowok="t"/>
                <v:textbox>
                  <w:txbxContent>
                    <w:p w14:paraId="3801591C" w14:textId="77777777" w:rsidR="005E4BA5" w:rsidRDefault="005E4BA5" w:rsidP="005E4BA5">
                      <w:pPr>
                        <w:jc w:val="center"/>
                      </w:pPr>
                      <w:r>
                        <w:t>8051</w:t>
                      </w:r>
                    </w:p>
                    <w:p w14:paraId="26C45C98" w14:textId="77777777" w:rsidR="005E4BA5" w:rsidRDefault="005E4BA5" w:rsidP="005E4BA5">
                      <w:pPr>
                        <w:jc w:val="center"/>
                      </w:pPr>
                      <w:r>
                        <w:t>Micro-Controller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59" behindDoc="0" locked="0" layoutInCell="1" allowOverlap="1" wp14:anchorId="1B8233C4" wp14:editId="6D08AD62">
                <wp:simplePos x="0" y="0"/>
                <wp:positionH relativeFrom="column">
                  <wp:posOffset>3886200</wp:posOffset>
                </wp:positionH>
                <wp:positionV relativeFrom="paragraph">
                  <wp:posOffset>3688715</wp:posOffset>
                </wp:positionV>
                <wp:extent cx="769620" cy="15240"/>
                <wp:effectExtent l="0" t="57150" r="0" b="80010"/>
                <wp:wrapNone/>
                <wp:docPr id="56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9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8E734" id="Straight Arrow Connector 10" o:spid="_x0000_s1026" type="#_x0000_t32" style="position:absolute;margin-left:306pt;margin-top:290.45pt;width:60.6pt;height:1.2pt;z-index:251740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7" behindDoc="0" locked="0" layoutInCell="1" allowOverlap="1" wp14:anchorId="00F077E0" wp14:editId="243375D0">
                <wp:simplePos x="0" y="0"/>
                <wp:positionH relativeFrom="margin">
                  <wp:align>right</wp:align>
                </wp:positionH>
                <wp:positionV relativeFrom="paragraph">
                  <wp:posOffset>3322955</wp:posOffset>
                </wp:positionV>
                <wp:extent cx="1798320" cy="822960"/>
                <wp:effectExtent l="0" t="0" r="11430" b="15240"/>
                <wp:wrapNone/>
                <wp:docPr id="5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832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0E964" w14:textId="77777777" w:rsidR="005E4BA5" w:rsidRDefault="005E4BA5" w:rsidP="005E4BA5">
                            <w:pPr>
                              <w:jc w:val="center"/>
                            </w:pPr>
                            <w: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077E0" id="Rectangle 12" o:spid="_x0000_s1031" style="position:absolute;left:0;text-align:left;margin-left:90.4pt;margin-top:261.65pt;width:141.6pt;height:64.8pt;z-index:25174220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" fillcolor="white [3201]" strokecolor="#f79646 [3209]" strokeweight="2pt">
                <v:path arrowok="t"/>
                <v:textbox>
                  <w:txbxContent>
                    <w:p w14:paraId="5620E964" w14:textId="77777777" w:rsidR="005E4BA5" w:rsidRDefault="005E4BA5" w:rsidP="005E4BA5">
                      <w:pPr>
                        <w:jc w:val="center"/>
                      </w:pPr>
                      <w:r>
                        <w:t>BUZZER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3" behindDoc="0" locked="0" layoutInCell="1" allowOverlap="1" wp14:anchorId="653B7132" wp14:editId="34727F31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1691640" cy="716280"/>
                <wp:effectExtent l="0" t="0" r="22860" b="26670"/>
                <wp:wrapNone/>
                <wp:docPr id="5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164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687AE" w14:textId="77777777" w:rsidR="005E4BA5" w:rsidRDefault="005E4BA5" w:rsidP="005E4BA5">
                            <w:pPr>
                              <w:jc w:val="center"/>
                            </w:pPr>
                            <w: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B7132" id="Rectangle 11" o:spid="_x0000_s1032" style="position:absolute;left:0;text-align:left;margin-left:82pt;margin-top:17.75pt;width:133.2pt;height:56.4pt;z-index:25174118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" fillcolor="white [3201]" strokecolor="#f79646 [3209]" strokeweight="2pt">
                <v:path arrowok="t"/>
                <v:textbox>
                  <w:txbxContent>
                    <w:p w14:paraId="47A687AE" w14:textId="77777777" w:rsidR="005E4BA5" w:rsidRDefault="005E4BA5" w:rsidP="005E4BA5">
                      <w:pPr>
                        <w:jc w:val="center"/>
                      </w:pPr>
                      <w:r>
                        <w:t>LCD DISPLAY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40"/>
          <w:szCs w:val="40"/>
        </w:rPr>
        <w:br w:type="page"/>
      </w:r>
    </w:p>
    <w:p w14:paraId="7604070A" w14:textId="32FEC3E9" w:rsidR="005E4BA5" w:rsidRDefault="005E4BA5" w:rsidP="005E4BA5"/>
    <w:p w14:paraId="72AE91D1" w14:textId="24015C6C" w:rsidR="00F23698" w:rsidRDefault="00792E64" w:rsidP="00F23698">
      <w:pPr>
        <w:rPr>
          <w:sz w:val="40"/>
          <w:szCs w:val="40"/>
        </w:rPr>
      </w:pPr>
      <w:r w:rsidRPr="00792E64">
        <w:rPr>
          <w:sz w:val="40"/>
          <w:szCs w:val="40"/>
        </w:rPr>
        <w:t>Components</w:t>
      </w:r>
    </w:p>
    <w:p w14:paraId="63435B72" w14:textId="7AD27BAF" w:rsidR="00792E64" w:rsidRDefault="00792E64" w:rsidP="00F23698">
      <w:pPr>
        <w:rPr>
          <w:sz w:val="40"/>
          <w:szCs w:val="40"/>
        </w:rPr>
      </w:pPr>
      <w:r>
        <w:rPr>
          <w:sz w:val="40"/>
          <w:szCs w:val="40"/>
        </w:rPr>
        <w:t>1.8051 Microcontroller</w:t>
      </w:r>
    </w:p>
    <w:p w14:paraId="77DFCFD3" w14:textId="11A9D1FA" w:rsidR="00792E64" w:rsidRDefault="00792E64" w:rsidP="00F23698">
      <w:pPr>
        <w:rPr>
          <w:sz w:val="40"/>
          <w:szCs w:val="40"/>
        </w:rPr>
      </w:pPr>
      <w:r>
        <w:rPr>
          <w:sz w:val="40"/>
          <w:szCs w:val="40"/>
        </w:rPr>
        <w:t>2.Flame sensor</w:t>
      </w:r>
    </w:p>
    <w:p w14:paraId="3AE92648" w14:textId="42AACD3B" w:rsidR="00792E64" w:rsidRDefault="00792E64" w:rsidP="00F23698">
      <w:pPr>
        <w:rPr>
          <w:sz w:val="40"/>
          <w:szCs w:val="40"/>
        </w:rPr>
      </w:pPr>
      <w:r>
        <w:rPr>
          <w:sz w:val="40"/>
          <w:szCs w:val="40"/>
        </w:rPr>
        <w:t>3.connecting wires</w:t>
      </w:r>
    </w:p>
    <w:p w14:paraId="37121A21" w14:textId="79C0E4D5" w:rsidR="00792E64" w:rsidRDefault="00792E64" w:rsidP="00F23698">
      <w:pPr>
        <w:rPr>
          <w:sz w:val="40"/>
          <w:szCs w:val="40"/>
        </w:rPr>
      </w:pPr>
      <w:r>
        <w:rPr>
          <w:sz w:val="40"/>
          <w:szCs w:val="40"/>
        </w:rPr>
        <w:t>4.Buzzer</w:t>
      </w:r>
    </w:p>
    <w:p w14:paraId="7817AFD8" w14:textId="56061F0C" w:rsidR="00792E64" w:rsidRDefault="00792E64" w:rsidP="00F23698">
      <w:pPr>
        <w:rPr>
          <w:sz w:val="40"/>
          <w:szCs w:val="40"/>
        </w:rPr>
      </w:pPr>
      <w:r>
        <w:rPr>
          <w:sz w:val="40"/>
          <w:szCs w:val="40"/>
        </w:rPr>
        <w:t>5. LCD Display</w:t>
      </w:r>
    </w:p>
    <w:p w14:paraId="43E1E90C" w14:textId="23EDE708" w:rsidR="00792E64" w:rsidRDefault="00792E64" w:rsidP="00F23698">
      <w:pPr>
        <w:rPr>
          <w:sz w:val="40"/>
          <w:szCs w:val="40"/>
        </w:rPr>
      </w:pPr>
      <w:r>
        <w:rPr>
          <w:sz w:val="40"/>
          <w:szCs w:val="40"/>
        </w:rPr>
        <w:t>6. Resistors</w:t>
      </w:r>
    </w:p>
    <w:p w14:paraId="78C4DBDE" w14:textId="0825A4A3" w:rsidR="00792E64" w:rsidRDefault="00792E64" w:rsidP="00F23698">
      <w:pPr>
        <w:rPr>
          <w:sz w:val="40"/>
          <w:szCs w:val="40"/>
        </w:rPr>
      </w:pPr>
      <w:r>
        <w:rPr>
          <w:sz w:val="40"/>
          <w:szCs w:val="40"/>
        </w:rPr>
        <w:t>7. Diodes</w:t>
      </w:r>
    </w:p>
    <w:p w14:paraId="2729BAD6" w14:textId="5046831C" w:rsidR="00792E64" w:rsidRPr="00792E64" w:rsidRDefault="00792E64" w:rsidP="00F23698">
      <w:pPr>
        <w:rPr>
          <w:sz w:val="40"/>
          <w:szCs w:val="40"/>
        </w:rPr>
      </w:pPr>
      <w:r>
        <w:rPr>
          <w:sz w:val="40"/>
          <w:szCs w:val="40"/>
        </w:rPr>
        <w:t>8. Power supply</w:t>
      </w:r>
    </w:p>
    <w:p w14:paraId="25BFD16A" w14:textId="77777777" w:rsidR="00F23698" w:rsidRPr="00F23698" w:rsidRDefault="00F23698" w:rsidP="00F23698"/>
    <w:sectPr w:rsidR="00F23698" w:rsidRPr="00F23698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DABD1" w14:textId="77777777" w:rsidR="00926D75" w:rsidRDefault="00926D75" w:rsidP="006A582B">
      <w:r>
        <w:separator/>
      </w:r>
    </w:p>
  </w:endnote>
  <w:endnote w:type="continuationSeparator" w:id="0">
    <w:p w14:paraId="5C652ECF" w14:textId="77777777" w:rsidR="00926D75" w:rsidRDefault="00926D75" w:rsidP="006A582B">
      <w:r>
        <w:continuationSeparator/>
      </w:r>
    </w:p>
  </w:endnote>
  <w:endnote w:type="continuationNotice" w:id="1">
    <w:p w14:paraId="0E9925A2" w14:textId="77777777" w:rsidR="00926D75" w:rsidRDefault="00926D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24134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2BD199EA" w14:textId="77777777" w:rsidTr="00107955">
      <w:tc>
        <w:tcPr>
          <w:tcW w:w="3960" w:type="dxa"/>
        </w:tcPr>
        <w:p w14:paraId="46CC5E6D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294F6313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6598A3D2" w14:textId="77777777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D1AB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D1AB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230A6BB1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4F5C3" w14:textId="77777777" w:rsidR="00926D75" w:rsidRDefault="00926D75" w:rsidP="006A582B">
      <w:r>
        <w:separator/>
      </w:r>
    </w:p>
  </w:footnote>
  <w:footnote w:type="continuationSeparator" w:id="0">
    <w:p w14:paraId="0BFB9D54" w14:textId="77777777" w:rsidR="00926D75" w:rsidRDefault="00926D75" w:rsidP="006A582B">
      <w:r>
        <w:continuationSeparator/>
      </w:r>
    </w:p>
  </w:footnote>
  <w:footnote w:type="continuationNotice" w:id="1">
    <w:p w14:paraId="048716BD" w14:textId="77777777" w:rsidR="00926D75" w:rsidRDefault="00926D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AA49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1E95A261" w14:textId="77777777" w:rsidTr="00D8110D">
      <w:tc>
        <w:tcPr>
          <w:tcW w:w="6768" w:type="dxa"/>
        </w:tcPr>
        <w:p w14:paraId="49EA21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360CA7F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ta-IN"/>
            </w:rPr>
            <w:drawing>
              <wp:inline distT="0" distB="0" distL="0" distR="0" wp14:anchorId="4DEDFC4B" wp14:editId="3DF4AF99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831450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1F5D2E"/>
    <w:multiLevelType w:val="hybridMultilevel"/>
    <w:tmpl w:val="DFE8785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47FA3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0A45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4DA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57FE1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688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4BA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0BE3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2E64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1ABC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2BA9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6D75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6A8B"/>
    <w:rsid w:val="00A9757D"/>
    <w:rsid w:val="00AA2CE4"/>
    <w:rsid w:val="00AA304E"/>
    <w:rsid w:val="00AB1B25"/>
    <w:rsid w:val="00AB1C72"/>
    <w:rsid w:val="00AB278E"/>
    <w:rsid w:val="00AB2FC2"/>
    <w:rsid w:val="00AB3D1F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2F33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5245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6B30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01DC"/>
    <w:rsid w:val="00F15F70"/>
    <w:rsid w:val="00F20BFE"/>
    <w:rsid w:val="00F210A0"/>
    <w:rsid w:val="00F227A1"/>
    <w:rsid w:val="00F23698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71B70A16"/>
  <w15:docId w15:val="{00F2FB20-A4AA-46AE-A1E5-A3217FBC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5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803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Vinayak Hatti</cp:lastModifiedBy>
  <cp:revision>3</cp:revision>
  <cp:lastPrinted>2014-03-29T07:34:00Z</cp:lastPrinted>
  <dcterms:created xsi:type="dcterms:W3CDTF">2022-02-19T15:16:00Z</dcterms:created>
  <dcterms:modified xsi:type="dcterms:W3CDTF">2022-02-20T08:16:00Z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